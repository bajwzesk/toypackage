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B7" w:rsidRDefault="007300B7" w:rsidP="00473250">
      <w:pPr>
        <w:pStyle w:val="Companyname"/>
      </w:pPr>
      <w:r>
        <w:t>BAJ</w:t>
      </w:r>
    </w:p>
    <w:p w:rsidR="007300B7" w:rsidRDefault="007300B7" w:rsidP="00473250">
      <w:pPr>
        <w:pStyle w:val="Companynam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105410</wp:posOffset>
                </wp:positionV>
                <wp:extent cx="1928495" cy="638175"/>
                <wp:effectExtent l="11430" t="11430" r="1270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9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0B7" w:rsidRDefault="007300B7">
                            <w:r>
                              <w:t>8 Abbott Park Pl.</w:t>
                            </w:r>
                          </w:p>
                          <w:p w:rsidR="007300B7" w:rsidRDefault="007300B7">
                            <w:r>
                              <w:t>Providence, RI 02903</w:t>
                            </w:r>
                          </w:p>
                          <w:p w:rsidR="007300B7" w:rsidRDefault="007300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8.3pt;width:151.85pt;height:5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">
                <v:textbox>
                  <w:txbxContent>
                    <w:p w:rsidR="007300B7" w:rsidRDefault="007300B7">
                      <w:r>
                        <w:t>8 Abbott Park Pl.</w:t>
                      </w:r>
                    </w:p>
                    <w:p w:rsidR="007300B7" w:rsidRDefault="007300B7">
                      <w:r>
                        <w:t>Providence, RI 02903</w:t>
                      </w:r>
                    </w:p>
                    <w:p w:rsidR="007300B7" w:rsidRDefault="007300B7"/>
                  </w:txbxContent>
                </v:textbox>
                <w10:wrap type="square"/>
              </v:shape>
            </w:pict>
          </mc:Fallback>
        </mc:AlternateContent>
      </w:r>
    </w:p>
    <w:p w:rsidR="00C74FAE" w:rsidRDefault="00C74FAE" w:rsidP="00C74FAE">
      <w:bookmarkStart w:id="0" w:name="_GoBack"/>
      <w:bookmarkEnd w:id="0"/>
    </w:p>
    <w:p w:rsidR="007300B7" w:rsidRDefault="007300B7" w:rsidP="00C74FAE"/>
    <w:p w:rsidR="007300B7" w:rsidRDefault="007300B7" w:rsidP="00C74FAE"/>
    <w:p w:rsidR="002957E0" w:rsidRDefault="007300B7" w:rsidP="00814C02">
      <w:pPr>
        <w:pStyle w:val="Heading1"/>
      </w:pPr>
      <w:r>
        <w:t>Change form checklist</w:t>
      </w: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4611"/>
        <w:gridCol w:w="4739"/>
      </w:tblGrid>
      <w:tr w:rsidR="00D076C1" w:rsidRPr="0066499E" w:rsidTr="007300B7">
        <w:trPr>
          <w:cantSplit/>
          <w:trHeight w:val="418"/>
        </w:trPr>
        <w:tc>
          <w:tcPr>
            <w:tcW w:w="4698" w:type="dxa"/>
          </w:tcPr>
          <w:p w:rsidR="00D076C1" w:rsidRPr="004012D3" w:rsidRDefault="007300B7" w:rsidP="004012D3">
            <w:r>
              <w:t>Is the packaging made to scale?</w:t>
            </w:r>
          </w:p>
        </w:tc>
        <w:tc>
          <w:tcPr>
            <w:tcW w:w="4878" w:type="dxa"/>
          </w:tcPr>
          <w:p w:rsidR="00D076C1" w:rsidRPr="0066499E" w:rsidRDefault="00D076C1" w:rsidP="004012D3"/>
        </w:tc>
      </w:tr>
      <w:tr w:rsidR="00D076C1" w:rsidRPr="0066499E" w:rsidTr="007300B7">
        <w:trPr>
          <w:cantSplit/>
          <w:trHeight w:val="1403"/>
        </w:trPr>
        <w:tc>
          <w:tcPr>
            <w:tcW w:w="4698" w:type="dxa"/>
          </w:tcPr>
          <w:p w:rsidR="00D076C1" w:rsidRPr="004012D3" w:rsidRDefault="007300B7" w:rsidP="004012D3">
            <w:r>
              <w:t>If answer is no to previous question, why?</w:t>
            </w:r>
          </w:p>
        </w:tc>
        <w:tc>
          <w:tcPr>
            <w:tcW w:w="4878" w:type="dxa"/>
          </w:tcPr>
          <w:p w:rsidR="00D076C1" w:rsidRDefault="00D076C1" w:rsidP="004012D3"/>
          <w:p w:rsidR="007300B7" w:rsidRDefault="007300B7" w:rsidP="004012D3"/>
          <w:p w:rsidR="007300B7" w:rsidRPr="0066499E" w:rsidRDefault="007300B7" w:rsidP="004012D3"/>
        </w:tc>
      </w:tr>
      <w:tr w:rsidR="00D076C1" w:rsidRPr="0066499E" w:rsidTr="007300B7">
        <w:trPr>
          <w:cantSplit/>
          <w:trHeight w:val="418"/>
        </w:trPr>
        <w:tc>
          <w:tcPr>
            <w:tcW w:w="4698" w:type="dxa"/>
          </w:tcPr>
          <w:p w:rsidR="00D076C1" w:rsidRPr="004012D3" w:rsidRDefault="007300B7" w:rsidP="004012D3">
            <w:r>
              <w:t>Is the packaging ideal for product display?</w:t>
            </w:r>
          </w:p>
        </w:tc>
        <w:tc>
          <w:tcPr>
            <w:tcW w:w="4878" w:type="dxa"/>
          </w:tcPr>
          <w:p w:rsidR="00D076C1" w:rsidRPr="0066499E" w:rsidRDefault="00D076C1" w:rsidP="004012D3"/>
        </w:tc>
      </w:tr>
      <w:tr w:rsidR="00D076C1" w:rsidRPr="0066499E" w:rsidTr="007300B7">
        <w:trPr>
          <w:cantSplit/>
          <w:trHeight w:val="418"/>
        </w:trPr>
        <w:tc>
          <w:tcPr>
            <w:tcW w:w="4698" w:type="dxa"/>
          </w:tcPr>
          <w:p w:rsidR="00D076C1" w:rsidRPr="004012D3" w:rsidRDefault="007300B7" w:rsidP="004012D3">
            <w:r>
              <w:t>How will the product (car) be displayed in the packaging?</w:t>
            </w:r>
          </w:p>
        </w:tc>
        <w:tc>
          <w:tcPr>
            <w:tcW w:w="4878" w:type="dxa"/>
          </w:tcPr>
          <w:p w:rsidR="00D076C1" w:rsidRDefault="00D076C1" w:rsidP="004012D3"/>
          <w:p w:rsidR="007300B7" w:rsidRDefault="007300B7" w:rsidP="004012D3"/>
          <w:p w:rsidR="007300B7" w:rsidRDefault="007300B7" w:rsidP="004012D3"/>
          <w:p w:rsidR="007300B7" w:rsidRPr="0066499E" w:rsidRDefault="007300B7" w:rsidP="004012D3"/>
        </w:tc>
      </w:tr>
      <w:tr w:rsidR="00D076C1" w:rsidRPr="0066499E" w:rsidTr="007300B7">
        <w:trPr>
          <w:cantSplit/>
          <w:trHeight w:val="418"/>
        </w:trPr>
        <w:tc>
          <w:tcPr>
            <w:tcW w:w="4698" w:type="dxa"/>
          </w:tcPr>
          <w:p w:rsidR="00D076C1" w:rsidRPr="004012D3" w:rsidRDefault="007300B7" w:rsidP="004012D3">
            <w:r>
              <w:t>Is the packaging durable for shipment?</w:t>
            </w:r>
          </w:p>
        </w:tc>
        <w:tc>
          <w:tcPr>
            <w:tcW w:w="4878" w:type="dxa"/>
          </w:tcPr>
          <w:p w:rsidR="00D076C1" w:rsidRPr="0066499E" w:rsidRDefault="00D076C1" w:rsidP="004012D3"/>
        </w:tc>
      </w:tr>
      <w:tr w:rsidR="00D076C1" w:rsidRPr="0066499E" w:rsidTr="007300B7">
        <w:trPr>
          <w:cantSplit/>
          <w:trHeight w:val="418"/>
        </w:trPr>
        <w:tc>
          <w:tcPr>
            <w:tcW w:w="4698" w:type="dxa"/>
          </w:tcPr>
          <w:p w:rsidR="00D076C1" w:rsidRPr="004012D3" w:rsidRDefault="007300B7" w:rsidP="004012D3">
            <w:r>
              <w:t xml:space="preserve">If answer is not to previous question, what is (are) the packaging problem(s)? </w:t>
            </w:r>
          </w:p>
        </w:tc>
        <w:tc>
          <w:tcPr>
            <w:tcW w:w="4878" w:type="dxa"/>
          </w:tcPr>
          <w:p w:rsidR="00D076C1" w:rsidRDefault="00D076C1" w:rsidP="00C74FAE"/>
          <w:p w:rsidR="007300B7" w:rsidRDefault="007300B7" w:rsidP="00C74FAE"/>
          <w:p w:rsidR="007300B7" w:rsidRPr="0066499E" w:rsidRDefault="007300B7" w:rsidP="00C74FAE"/>
        </w:tc>
      </w:tr>
      <w:tr w:rsidR="00D076C1" w:rsidRPr="0066499E" w:rsidTr="007300B7">
        <w:trPr>
          <w:cantSplit/>
          <w:trHeight w:val="418"/>
        </w:trPr>
        <w:tc>
          <w:tcPr>
            <w:tcW w:w="4698" w:type="dxa"/>
          </w:tcPr>
          <w:p w:rsidR="00D076C1" w:rsidRPr="004012D3" w:rsidRDefault="007300B7" w:rsidP="004012D3">
            <w:r>
              <w:t>Does the packaging stack together as designed?</w:t>
            </w:r>
          </w:p>
        </w:tc>
        <w:tc>
          <w:tcPr>
            <w:tcW w:w="4878" w:type="dxa"/>
          </w:tcPr>
          <w:p w:rsidR="00D076C1" w:rsidRPr="0066499E" w:rsidRDefault="00D076C1" w:rsidP="004012D3"/>
        </w:tc>
      </w:tr>
      <w:tr w:rsidR="00D076C1" w:rsidRPr="0066499E" w:rsidTr="007300B7">
        <w:trPr>
          <w:cantSplit/>
          <w:trHeight w:val="418"/>
        </w:trPr>
        <w:tc>
          <w:tcPr>
            <w:tcW w:w="4698" w:type="dxa"/>
          </w:tcPr>
          <w:p w:rsidR="002957E0" w:rsidRPr="004012D3" w:rsidRDefault="007300B7" w:rsidP="004012D3">
            <w:r>
              <w:t>Company Sign-off:</w:t>
            </w:r>
          </w:p>
        </w:tc>
        <w:tc>
          <w:tcPr>
            <w:tcW w:w="4878" w:type="dxa"/>
          </w:tcPr>
          <w:p w:rsidR="00D076C1" w:rsidRPr="0066499E" w:rsidRDefault="00D076C1" w:rsidP="004012D3"/>
        </w:tc>
      </w:tr>
      <w:tr w:rsidR="00D076C1" w:rsidRPr="0066499E" w:rsidTr="007300B7">
        <w:trPr>
          <w:cantSplit/>
          <w:trHeight w:val="418"/>
        </w:trPr>
        <w:tc>
          <w:tcPr>
            <w:tcW w:w="4698" w:type="dxa"/>
          </w:tcPr>
          <w:p w:rsidR="00D076C1" w:rsidRPr="004012D3" w:rsidRDefault="007300B7" w:rsidP="007300B7">
            <w:pPr>
              <w:pStyle w:val="ListParagraph"/>
              <w:numPr>
                <w:ilvl w:val="0"/>
                <w:numId w:val="19"/>
              </w:numPr>
            </w:pPr>
            <w:r>
              <w:t>Engineer? (yes/no)</w:t>
            </w:r>
          </w:p>
        </w:tc>
        <w:tc>
          <w:tcPr>
            <w:tcW w:w="4878" w:type="dxa"/>
          </w:tcPr>
          <w:p w:rsidR="00D076C1" w:rsidRPr="0066499E" w:rsidRDefault="00D076C1" w:rsidP="004012D3"/>
        </w:tc>
      </w:tr>
      <w:tr w:rsidR="00D076C1" w:rsidRPr="0066499E" w:rsidTr="007300B7">
        <w:trPr>
          <w:cantSplit/>
          <w:trHeight w:val="418"/>
        </w:trPr>
        <w:tc>
          <w:tcPr>
            <w:tcW w:w="4698" w:type="dxa"/>
          </w:tcPr>
          <w:p w:rsidR="00D076C1" w:rsidRPr="004012D3" w:rsidRDefault="007300B7" w:rsidP="007300B7">
            <w:pPr>
              <w:pStyle w:val="ListParagraph"/>
              <w:numPr>
                <w:ilvl w:val="0"/>
                <w:numId w:val="19"/>
              </w:numPr>
            </w:pPr>
            <w:r>
              <w:t>Design? (yes/no)</w:t>
            </w:r>
          </w:p>
        </w:tc>
        <w:tc>
          <w:tcPr>
            <w:tcW w:w="4878" w:type="dxa"/>
          </w:tcPr>
          <w:p w:rsidR="00D076C1" w:rsidRPr="0066499E" w:rsidRDefault="00D076C1" w:rsidP="004012D3"/>
        </w:tc>
      </w:tr>
      <w:tr w:rsidR="00D076C1" w:rsidRPr="0066499E" w:rsidTr="007300B7">
        <w:trPr>
          <w:cantSplit/>
          <w:trHeight w:val="418"/>
        </w:trPr>
        <w:tc>
          <w:tcPr>
            <w:tcW w:w="4698" w:type="dxa"/>
          </w:tcPr>
          <w:p w:rsidR="00D076C1" w:rsidRPr="004012D3" w:rsidRDefault="007300B7" w:rsidP="004012D3">
            <w:r>
              <w:t>Customer Sign-off:</w:t>
            </w:r>
          </w:p>
        </w:tc>
        <w:tc>
          <w:tcPr>
            <w:tcW w:w="4878" w:type="dxa"/>
          </w:tcPr>
          <w:p w:rsidR="00D076C1" w:rsidRPr="0066499E" w:rsidRDefault="00D076C1" w:rsidP="004012D3"/>
        </w:tc>
      </w:tr>
      <w:tr w:rsidR="00D076C1" w:rsidRPr="0066499E" w:rsidTr="007300B7">
        <w:trPr>
          <w:cantSplit/>
          <w:trHeight w:val="331"/>
        </w:trPr>
        <w:tc>
          <w:tcPr>
            <w:tcW w:w="4698" w:type="dxa"/>
          </w:tcPr>
          <w:p w:rsidR="00D076C1" w:rsidRPr="0066499E" w:rsidRDefault="007300B7" w:rsidP="004012D3">
            <w:pPr>
              <w:pStyle w:val="ListParagraph"/>
            </w:pPr>
            <w:r>
              <w:t>Customer? (yes/no)</w:t>
            </w:r>
          </w:p>
        </w:tc>
        <w:tc>
          <w:tcPr>
            <w:tcW w:w="4878" w:type="dxa"/>
          </w:tcPr>
          <w:p w:rsidR="00D076C1" w:rsidRPr="0066499E" w:rsidRDefault="00D076C1" w:rsidP="001C3F72">
            <w:pPr>
              <w:pStyle w:val="ListParagraphresponse"/>
            </w:pPr>
          </w:p>
        </w:tc>
      </w:tr>
    </w:tbl>
    <w:p w:rsidR="00893A02" w:rsidRDefault="00893A02" w:rsidP="000712A2"/>
    <w:sectPr w:rsidR="00893A02" w:rsidSect="00C74FA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CFB" w:rsidRDefault="00A16CFB" w:rsidP="004012D3">
      <w:pPr>
        <w:spacing w:after="0" w:line="240" w:lineRule="auto"/>
      </w:pPr>
      <w:r>
        <w:separator/>
      </w:r>
    </w:p>
  </w:endnote>
  <w:endnote w:type="continuationSeparator" w:id="0">
    <w:p w:rsidR="00A16CFB" w:rsidRDefault="00A16CFB" w:rsidP="0040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D3" w:rsidRDefault="00A16CF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300B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CFB" w:rsidRDefault="00A16CFB" w:rsidP="004012D3">
      <w:pPr>
        <w:spacing w:after="0" w:line="240" w:lineRule="auto"/>
      </w:pPr>
      <w:r>
        <w:separator/>
      </w:r>
    </w:p>
  </w:footnote>
  <w:footnote w:type="continuationSeparator" w:id="0">
    <w:p w:rsidR="00A16CFB" w:rsidRDefault="00A16CFB" w:rsidP="00401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D07A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E4AD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78EF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A42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B2606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DA70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202C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4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807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AC3756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C6E78"/>
    <w:multiLevelType w:val="hybridMultilevel"/>
    <w:tmpl w:val="857A25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D285CC3"/>
    <w:multiLevelType w:val="hybridMultilevel"/>
    <w:tmpl w:val="DF2079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B0C608C"/>
    <w:multiLevelType w:val="hybridMultilevel"/>
    <w:tmpl w:val="638696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B3874A6"/>
    <w:multiLevelType w:val="multilevel"/>
    <w:tmpl w:val="842648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080" w:firstLine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715072"/>
    <w:multiLevelType w:val="hybridMultilevel"/>
    <w:tmpl w:val="902C6D76"/>
    <w:lvl w:ilvl="0" w:tplc="0409000F">
      <w:start w:val="1"/>
      <w:numFmt w:val="decimal"/>
      <w:lvlText w:val="%1."/>
      <w:lvlJc w:val="left"/>
      <w:pPr>
        <w:tabs>
          <w:tab w:val="num" w:pos="813"/>
        </w:tabs>
        <w:ind w:left="81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33"/>
        </w:tabs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3"/>
        </w:tabs>
        <w:ind w:left="225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73"/>
        </w:tabs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3"/>
        </w:tabs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3"/>
        </w:tabs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3"/>
        </w:tabs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3"/>
        </w:tabs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3"/>
        </w:tabs>
        <w:ind w:left="6573" w:hanging="180"/>
      </w:pPr>
    </w:lvl>
  </w:abstractNum>
  <w:abstractNum w:abstractNumId="15" w15:restartNumberingAfterBreak="0">
    <w:nsid w:val="4324014F"/>
    <w:multiLevelType w:val="hybridMultilevel"/>
    <w:tmpl w:val="B5D08D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C810AE2"/>
    <w:multiLevelType w:val="hybridMultilevel"/>
    <w:tmpl w:val="7B1670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2630BF2"/>
    <w:multiLevelType w:val="hybridMultilevel"/>
    <w:tmpl w:val="FC48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C0F16"/>
    <w:multiLevelType w:val="hybridMultilevel"/>
    <w:tmpl w:val="842648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F5C6748">
      <w:start w:val="1"/>
      <w:numFmt w:val="decimal"/>
      <w:lvlText w:val="%2."/>
      <w:lvlJc w:val="left"/>
      <w:pPr>
        <w:tabs>
          <w:tab w:val="num" w:pos="1800"/>
        </w:tabs>
        <w:ind w:left="1080" w:firstLine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8"/>
  </w:num>
  <w:num w:numId="5">
    <w:abstractNumId w:val="16"/>
  </w:num>
  <w:num w:numId="6">
    <w:abstractNumId w:val="15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B7"/>
    <w:rsid w:val="0004355F"/>
    <w:rsid w:val="000712A2"/>
    <w:rsid w:val="00095EFF"/>
    <w:rsid w:val="00097F92"/>
    <w:rsid w:val="00101D6E"/>
    <w:rsid w:val="001C3F72"/>
    <w:rsid w:val="001C6738"/>
    <w:rsid w:val="001D478F"/>
    <w:rsid w:val="002757BA"/>
    <w:rsid w:val="002957E0"/>
    <w:rsid w:val="002979A5"/>
    <w:rsid w:val="003D1B09"/>
    <w:rsid w:val="003D7B01"/>
    <w:rsid w:val="003D7CE6"/>
    <w:rsid w:val="004012D3"/>
    <w:rsid w:val="0044791A"/>
    <w:rsid w:val="00473250"/>
    <w:rsid w:val="004C719A"/>
    <w:rsid w:val="00513163"/>
    <w:rsid w:val="005D0C90"/>
    <w:rsid w:val="005F064E"/>
    <w:rsid w:val="00621A3D"/>
    <w:rsid w:val="00633A8C"/>
    <w:rsid w:val="0066499E"/>
    <w:rsid w:val="006E41CD"/>
    <w:rsid w:val="0071000E"/>
    <w:rsid w:val="007300B7"/>
    <w:rsid w:val="00737BB8"/>
    <w:rsid w:val="00755017"/>
    <w:rsid w:val="00776549"/>
    <w:rsid w:val="007A2CCD"/>
    <w:rsid w:val="007B3829"/>
    <w:rsid w:val="00802C41"/>
    <w:rsid w:val="00814C02"/>
    <w:rsid w:val="00815F2A"/>
    <w:rsid w:val="00833DD6"/>
    <w:rsid w:val="00846776"/>
    <w:rsid w:val="00893A02"/>
    <w:rsid w:val="008B6E80"/>
    <w:rsid w:val="008D3142"/>
    <w:rsid w:val="008E7445"/>
    <w:rsid w:val="00921F71"/>
    <w:rsid w:val="00980CAA"/>
    <w:rsid w:val="00982852"/>
    <w:rsid w:val="009A08FC"/>
    <w:rsid w:val="009A4EB5"/>
    <w:rsid w:val="00A16CFB"/>
    <w:rsid w:val="00A91018"/>
    <w:rsid w:val="00AB39CD"/>
    <w:rsid w:val="00AD0AA0"/>
    <w:rsid w:val="00B5142C"/>
    <w:rsid w:val="00B54399"/>
    <w:rsid w:val="00B6219C"/>
    <w:rsid w:val="00C15E8D"/>
    <w:rsid w:val="00C20173"/>
    <w:rsid w:val="00C33738"/>
    <w:rsid w:val="00C644C1"/>
    <w:rsid w:val="00C71F74"/>
    <w:rsid w:val="00C74FAE"/>
    <w:rsid w:val="00CB36B9"/>
    <w:rsid w:val="00CE2A8B"/>
    <w:rsid w:val="00CE3067"/>
    <w:rsid w:val="00D076C1"/>
    <w:rsid w:val="00D56438"/>
    <w:rsid w:val="00DA701A"/>
    <w:rsid w:val="00E302BD"/>
    <w:rsid w:val="00E36B7C"/>
    <w:rsid w:val="00E76CB6"/>
    <w:rsid w:val="00E82A3E"/>
    <w:rsid w:val="00EC217A"/>
    <w:rsid w:val="00F367B0"/>
    <w:rsid w:val="00F61DD2"/>
    <w:rsid w:val="00F8328D"/>
    <w:rsid w:val="00FE7945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154EA"/>
  <w15:docId w15:val="{63D4E2D7-9623-461C-A267-5ADB4698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FAE"/>
    <w:pPr>
      <w:spacing w:before="60" w:after="6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74FAE"/>
    <w:pPr>
      <w:keepNext/>
      <w:spacing w:before="6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814C02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qFormat/>
    <w:rsid w:val="00C74FAE"/>
    <w:pPr>
      <w:spacing w:before="0"/>
    </w:pPr>
    <w:rPr>
      <w:rFonts w:asciiTheme="majorHAnsi" w:hAnsiTheme="majorHAnsi"/>
      <w:b/>
      <w:sz w:val="24"/>
    </w:rPr>
  </w:style>
  <w:style w:type="paragraph" w:styleId="Footer">
    <w:name w:val="footer"/>
    <w:basedOn w:val="Normal"/>
    <w:qFormat/>
    <w:rsid w:val="004012D3"/>
    <w:pPr>
      <w:spacing w:after="0"/>
      <w:jc w:val="center"/>
    </w:pPr>
    <w:rPr>
      <w:rFonts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FAE"/>
    <w:pPr>
      <w:numPr>
        <w:numId w:val="8"/>
      </w:numPr>
      <w:tabs>
        <w:tab w:val="clear" w:pos="360"/>
        <w:tab w:val="num" w:pos="630"/>
      </w:tabs>
      <w:ind w:left="634" w:hanging="274"/>
    </w:pPr>
    <w:rPr>
      <w:rFonts w:cs="Arial"/>
      <w:sz w:val="18"/>
      <w:szCs w:val="18"/>
    </w:rPr>
  </w:style>
  <w:style w:type="table" w:styleId="TableGrid">
    <w:name w:val="Table Grid"/>
    <w:basedOn w:val="TableNormal"/>
    <w:rsid w:val="0081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paragraph" w:customStyle="1" w:styleId="Tableheader">
    <w:name w:val="Table header"/>
    <w:basedOn w:val="Normal"/>
    <w:semiHidden/>
    <w:unhideWhenUsed/>
    <w:rsid w:val="00814C02"/>
    <w:rPr>
      <w:b/>
      <w:sz w:val="18"/>
      <w:szCs w:val="18"/>
    </w:rPr>
  </w:style>
  <w:style w:type="character" w:styleId="CommentReference">
    <w:name w:val="annotation reference"/>
    <w:basedOn w:val="DefaultParagraphFont"/>
    <w:semiHidden/>
    <w:rsid w:val="00E302BD"/>
    <w:rPr>
      <w:sz w:val="16"/>
      <w:szCs w:val="16"/>
    </w:rPr>
  </w:style>
  <w:style w:type="paragraph" w:styleId="CommentText">
    <w:name w:val="annotation text"/>
    <w:basedOn w:val="Normal"/>
    <w:semiHidden/>
    <w:rsid w:val="00E302BD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302BD"/>
    <w:rPr>
      <w:b/>
      <w:bCs/>
    </w:rPr>
  </w:style>
  <w:style w:type="paragraph" w:styleId="BalloonText">
    <w:name w:val="Balloon Text"/>
    <w:basedOn w:val="Normal"/>
    <w:semiHidden/>
    <w:unhideWhenUsed/>
    <w:rsid w:val="00E302BD"/>
    <w:rPr>
      <w:rFonts w:ascii="Tahoma" w:hAnsi="Tahoma" w:cs="Tahoma"/>
      <w:sz w:val="16"/>
      <w:szCs w:val="16"/>
    </w:rPr>
  </w:style>
  <w:style w:type="paragraph" w:customStyle="1" w:styleId="ListParagraphresponse">
    <w:name w:val="List Paragraph response"/>
    <w:basedOn w:val="Normal"/>
    <w:next w:val="Normal"/>
    <w:unhideWhenUsed/>
    <w:qFormat/>
    <w:rsid w:val="00C74FAE"/>
    <w:pPr>
      <w:ind w:left="360"/>
    </w:pPr>
    <w:rPr>
      <w:rFonts w:cs="Arial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74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02049137\AppData\Roaming\Microsoft\Templates\Recruiting%20ROI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79DCEFB-EDF6-4786-BF2D-92E4F7E4F3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Recruiting ROI checklist.dotx</Template>
  <TotalTime>13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Recruiting ROI checklist</vt:lpstr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Recruiting ROI checklist</dc:title>
  <dc:creator>Jaylen Douglas (Student)</dc:creator>
  <cp:keywords/>
  <cp:lastModifiedBy>Jaylen Douglas (Student)</cp:lastModifiedBy>
  <cp:revision>1</cp:revision>
  <cp:lastPrinted>2011-12-27T22:17:00Z</cp:lastPrinted>
  <dcterms:created xsi:type="dcterms:W3CDTF">2018-04-24T13:38:00Z</dcterms:created>
  <dcterms:modified xsi:type="dcterms:W3CDTF">2018-04-24T13:51:00Z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TC012277001033</vt:lpwstr>
  </property>
</Properties>
</file>